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en-GB"/>
        </w:rPr>
        <w:alias w:val="Enter company/department name:"/>
        <w:tag w:val="Enter company/department name:"/>
        <w:id w:val="-871217427"/>
        <w:placeholder>
          <w:docPart w:val="A0009982B811450BBBAB3A43B6A28DE7"/>
        </w:placeholder>
        <w:temporary/>
        <w:showingPlcHdr/>
        <w15:appearance w15:val="hidden"/>
      </w:sdtPr>
      <w:sdtEndPr/>
      <w:sdtContent>
        <w:p w14:paraId="34E5C082" w14:textId="77777777" w:rsidR="00275260" w:rsidRPr="004230D9" w:rsidRDefault="00275260" w:rsidP="00275260">
          <w:pPr>
            <w:pStyle w:val="Heading1"/>
            <w:rPr>
              <w:lang w:val="en-GB"/>
            </w:rPr>
          </w:pPr>
          <w:r w:rsidRPr="004230D9">
            <w:rPr>
              <w:lang w:val="en-GB" w:bidi="en-GB"/>
            </w:rPr>
            <w:t>Company/Department name</w:t>
          </w:r>
        </w:p>
      </w:sdtContent>
    </w:sdt>
    <w:p w14:paraId="6D16FE23" w14:textId="77777777" w:rsidR="00275260" w:rsidRPr="004230D9" w:rsidRDefault="006E7527" w:rsidP="009D4984">
      <w:pPr>
        <w:pStyle w:val="Heading1"/>
        <w:rPr>
          <w:lang w:val="en-GB"/>
        </w:rPr>
      </w:pPr>
      <w:sdt>
        <w:sdtPr>
          <w:rPr>
            <w:lang w:val="en-GB"/>
          </w:rPr>
          <w:alias w:val="Meeting minutes:"/>
          <w:tag w:val="Meeting minutes:"/>
          <w:id w:val="1780671977"/>
          <w:placeholder>
            <w:docPart w:val="899BB0A1BC514E3085DA7599E42F3067"/>
          </w:placeholder>
          <w:temporary/>
          <w:showingPlcHdr/>
          <w15:appearance w15:val="hidden"/>
        </w:sdtPr>
        <w:sdtEndPr/>
        <w:sdtContent>
          <w:r w:rsidR="00275260" w:rsidRPr="004230D9">
            <w:rPr>
              <w:lang w:val="en-GB" w:bidi="en-GB"/>
            </w:rPr>
            <w:t>Meeting minutes</w:t>
          </w:r>
        </w:sdtContent>
      </w:sdt>
    </w:p>
    <w:p w14:paraId="2620666C" w14:textId="77777777" w:rsidR="00554276" w:rsidRPr="004230D9" w:rsidRDefault="006E7527" w:rsidP="009F4E19">
      <w:pPr>
        <w:pStyle w:val="Date"/>
        <w:rPr>
          <w:lang w:val="en-GB"/>
        </w:rPr>
      </w:pPr>
      <w:sdt>
        <w:sdtPr>
          <w:rPr>
            <w:lang w:val="en-GB"/>
          </w:rPr>
          <w:alias w:val="Enter date:"/>
          <w:tag w:val="Enter date:"/>
          <w:id w:val="-657462893"/>
          <w:placeholder>
            <w:docPart w:val="036B9E78009E4B4893807B650C7BF91B"/>
          </w:placeholder>
          <w:temporary/>
          <w:showingPlcHdr/>
          <w15:appearance w15:val="hidden"/>
        </w:sdtPr>
        <w:sdtEndPr/>
        <w:sdtContent>
          <w:r w:rsidR="009F4E19" w:rsidRPr="004230D9">
            <w:rPr>
              <w:lang w:val="en-GB" w:bidi="en-GB"/>
            </w:rPr>
            <w:t>Date</w:t>
          </w:r>
        </w:sdtContent>
      </w:sdt>
    </w:p>
    <w:p w14:paraId="440611AE" w14:textId="77777777" w:rsidR="00554276" w:rsidRPr="004230D9" w:rsidRDefault="006E7527" w:rsidP="000D445D">
      <w:pPr>
        <w:pStyle w:val="ListNumber"/>
        <w:rPr>
          <w:lang w:val="en-GB"/>
        </w:rPr>
      </w:pPr>
      <w:sdt>
        <w:sdtPr>
          <w:rPr>
            <w:rFonts w:eastAsiaTheme="majorEastAsia"/>
            <w:lang w:val="en-GB"/>
          </w:rPr>
          <w:alias w:val="Call to order:"/>
          <w:tag w:val="Call to order:"/>
          <w:id w:val="-1169712673"/>
          <w:placeholder>
            <w:docPart w:val="724252B4FAAB4FB5B5CF0D843453632D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275260" w:rsidRPr="004230D9">
            <w:rPr>
              <w:rFonts w:eastAsiaTheme="majorEastAsia"/>
              <w:lang w:val="en-GB" w:bidi="en-GB"/>
            </w:rPr>
            <w:t>Call to order</w:t>
          </w:r>
        </w:sdtContent>
      </w:sdt>
    </w:p>
    <w:p w14:paraId="37E10EE3" w14:textId="77777777" w:rsidR="00D50D23" w:rsidRPr="004230D9" w:rsidRDefault="006E7527" w:rsidP="00D512BB">
      <w:pPr>
        <w:rPr>
          <w:lang w:val="en-GB"/>
        </w:rPr>
      </w:pPr>
      <w:sdt>
        <w:sdtPr>
          <w:rPr>
            <w:lang w:val="en-GB"/>
          </w:rPr>
          <w:alias w:val="Enter facilitator name:"/>
          <w:tag w:val="Enter facilitator name:"/>
          <w:id w:val="-28566333"/>
          <w:placeholder>
            <w:docPart w:val="5E7E55C469EE4CCBB472B5BB10A81B6F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Emphasis"/>
            <w:iCs/>
            <w:color w:val="595959" w:themeColor="text1" w:themeTint="A6"/>
          </w:rPr>
        </w:sdtEndPr>
        <w:sdtContent>
          <w:r w:rsidR="000F4987" w:rsidRPr="004230D9">
            <w:rPr>
              <w:rStyle w:val="PlaceholderText"/>
              <w:lang w:val="en-GB" w:bidi="en-GB"/>
            </w:rPr>
            <w:t>Facilitator Name</w:t>
          </w:r>
        </w:sdtContent>
      </w:sdt>
      <w:r w:rsidR="000F4987" w:rsidRPr="004230D9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-929966237"/>
          <w:placeholder>
            <w:docPart w:val="BE205660CAEA43FC87AE28424BD91C22"/>
          </w:placeholder>
          <w:temporary/>
          <w:showingPlcHdr/>
          <w15:appearance w15:val="hidden"/>
        </w:sdtPr>
        <w:sdtEndPr/>
        <w:sdtContent>
          <w:r w:rsidR="00D50D23" w:rsidRPr="004230D9">
            <w:rPr>
              <w:lang w:val="en-GB" w:bidi="en-GB"/>
            </w:rPr>
            <w:t>called to order the regular meeting of the</w:t>
          </w:r>
        </w:sdtContent>
      </w:sdt>
      <w:r w:rsidR="000F4987" w:rsidRPr="004230D9">
        <w:rPr>
          <w:lang w:val="en-GB" w:bidi="en-GB"/>
        </w:rPr>
        <w:t xml:space="preserve"> </w:t>
      </w:r>
      <w:sdt>
        <w:sdtPr>
          <w:rPr>
            <w:lang w:val="en-GB"/>
          </w:rPr>
          <w:alias w:val="Enter Organisation/Committee:"/>
          <w:tag w:val="Enter Organisation/Committee:"/>
          <w:id w:val="1359391056"/>
          <w:placeholder>
            <w:docPart w:val="236FAA8EA98D45B5A3F6AAC71CC1F5D2"/>
          </w:placeholder>
          <w:temporary/>
          <w:showingPlcHdr/>
          <w15:appearance w15:val="hidden"/>
        </w:sdtPr>
        <w:sdtEndPr/>
        <w:sdtContent>
          <w:r w:rsidR="00D50D23" w:rsidRPr="004230D9">
            <w:rPr>
              <w:rStyle w:val="Emphasis"/>
              <w:lang w:val="en-GB" w:bidi="en-GB"/>
            </w:rPr>
            <w:t>Organisation/Committee Name</w:t>
          </w:r>
        </w:sdtContent>
      </w:sdt>
      <w:r w:rsidR="000F4987" w:rsidRPr="004230D9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-1182578516"/>
          <w:placeholder>
            <w:docPart w:val="9B75A61105B149A2BB253B3E33845962"/>
          </w:placeholder>
          <w:temporary/>
          <w:showingPlcHdr/>
          <w15:appearance w15:val="hidden"/>
        </w:sdtPr>
        <w:sdtEndPr/>
        <w:sdtContent>
          <w:r w:rsidR="00D50D23" w:rsidRPr="004230D9">
            <w:rPr>
              <w:lang w:val="en-GB" w:bidi="en-GB"/>
            </w:rPr>
            <w:t>at</w:t>
          </w:r>
        </w:sdtContent>
      </w:sdt>
      <w:r w:rsidR="000F4987" w:rsidRPr="004230D9">
        <w:rPr>
          <w:lang w:val="en-GB" w:bidi="en-GB"/>
        </w:rPr>
        <w:t xml:space="preserve"> </w:t>
      </w:r>
      <w:sdt>
        <w:sdtPr>
          <w:rPr>
            <w:lang w:val="en-GB"/>
          </w:rPr>
          <w:alias w:val="Enter time:"/>
          <w:tag w:val="Enter time:"/>
          <w:id w:val="1228494308"/>
          <w:placeholder>
            <w:docPart w:val="13BD53DC69D446D6BAE00983299BE890"/>
          </w:placeholder>
          <w:temporary/>
          <w:showingPlcHdr/>
          <w15:appearance w15:val="hidden"/>
        </w:sdtPr>
        <w:sdtEndPr/>
        <w:sdtContent>
          <w:r w:rsidR="00D50D23" w:rsidRPr="004230D9">
            <w:rPr>
              <w:rStyle w:val="Emphasis"/>
              <w:lang w:val="en-GB" w:bidi="en-GB"/>
            </w:rPr>
            <w:t>time</w:t>
          </w:r>
        </w:sdtContent>
      </w:sdt>
      <w:r w:rsidR="000F4987" w:rsidRPr="004230D9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1841049215"/>
          <w:placeholder>
            <w:docPart w:val="3571F460BB894EECADEDBD5EF10E38C4"/>
          </w:placeholder>
          <w:temporary/>
          <w:showingPlcHdr/>
          <w15:appearance w15:val="hidden"/>
        </w:sdtPr>
        <w:sdtEndPr/>
        <w:sdtContent>
          <w:r w:rsidR="00D50D23" w:rsidRPr="004230D9">
            <w:rPr>
              <w:lang w:val="en-GB" w:bidi="en-GB"/>
            </w:rPr>
            <w:t>on</w:t>
          </w:r>
        </w:sdtContent>
      </w:sdt>
      <w:r w:rsidR="000F4987" w:rsidRPr="004230D9">
        <w:rPr>
          <w:lang w:val="en-GB" w:bidi="en-GB"/>
        </w:rPr>
        <w:t xml:space="preserve"> </w:t>
      </w:r>
      <w:sdt>
        <w:sdtPr>
          <w:rPr>
            <w:lang w:val="en-GB"/>
          </w:rPr>
          <w:alias w:val="Enter date:"/>
          <w:tag w:val="Enter date:"/>
          <w:id w:val="359556548"/>
          <w:placeholder>
            <w:docPart w:val="4F891AC10E3744B69B9A1060BBE903E0"/>
          </w:placeholder>
          <w:temporary/>
          <w:showingPlcHdr/>
          <w15:appearance w15:val="hidden"/>
        </w:sdtPr>
        <w:sdtEndPr/>
        <w:sdtContent>
          <w:r w:rsidR="00D50D23" w:rsidRPr="004230D9">
            <w:rPr>
              <w:rStyle w:val="Emphasis"/>
              <w:lang w:val="en-GB" w:bidi="en-GB"/>
            </w:rPr>
            <w:t>date</w:t>
          </w:r>
        </w:sdtContent>
      </w:sdt>
      <w:r w:rsidR="000F4987" w:rsidRPr="004230D9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2049635091"/>
          <w:placeholder>
            <w:docPart w:val="01FD3F1C1CDA490890C83186E5AC3D65"/>
          </w:placeholder>
          <w:temporary/>
          <w:showingPlcHdr/>
          <w15:appearance w15:val="hidden"/>
        </w:sdtPr>
        <w:sdtEndPr/>
        <w:sdtContent>
          <w:r w:rsidR="00D50D23" w:rsidRPr="004230D9">
            <w:rPr>
              <w:lang w:val="en-GB" w:bidi="en-GB"/>
            </w:rPr>
            <w:t>at</w:t>
          </w:r>
        </w:sdtContent>
      </w:sdt>
      <w:r w:rsidR="000F4987" w:rsidRPr="004230D9">
        <w:rPr>
          <w:lang w:val="en-GB" w:bidi="en-GB"/>
        </w:rPr>
        <w:t xml:space="preserve"> </w:t>
      </w:r>
      <w:sdt>
        <w:sdtPr>
          <w:rPr>
            <w:lang w:val="en-GB"/>
          </w:rPr>
          <w:alias w:val="Enter location:"/>
          <w:tag w:val="Enter location:"/>
          <w:id w:val="-1735539689"/>
          <w:placeholder>
            <w:docPart w:val="16221C0445E04F679533FBD8284F0CC1"/>
          </w:placeholder>
          <w:temporary/>
          <w:showingPlcHdr/>
          <w15:appearance w15:val="hidden"/>
        </w:sdtPr>
        <w:sdtEndPr/>
        <w:sdtContent>
          <w:r w:rsidR="00D50D23" w:rsidRPr="004230D9">
            <w:rPr>
              <w:rStyle w:val="Emphasis"/>
              <w:lang w:val="en-GB" w:bidi="en-GB"/>
            </w:rPr>
            <w:t>location</w:t>
          </w:r>
        </w:sdtContent>
      </w:sdt>
      <w:r w:rsidR="000F4987" w:rsidRPr="004230D9">
        <w:rPr>
          <w:lang w:val="en-GB" w:bidi="en-GB"/>
        </w:rPr>
        <w:t>.</w:t>
      </w:r>
    </w:p>
    <w:p w14:paraId="5004E9AA" w14:textId="77777777" w:rsidR="0015180F" w:rsidRPr="004230D9" w:rsidRDefault="006E7527" w:rsidP="00781863">
      <w:pPr>
        <w:pStyle w:val="ListNumber"/>
        <w:rPr>
          <w:lang w:val="en-GB"/>
        </w:rPr>
      </w:pPr>
      <w:sdt>
        <w:sdtPr>
          <w:rPr>
            <w:rFonts w:eastAsiaTheme="majorEastAsia"/>
            <w:lang w:val="en-GB"/>
          </w:rPr>
          <w:alias w:val="Roll call:"/>
          <w:tag w:val="Roll call:"/>
          <w:id w:val="568842732"/>
          <w:placeholder>
            <w:docPart w:val="2CC26DBB90534052A771522C2D53083E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9F4E19" w:rsidRPr="004230D9">
            <w:rPr>
              <w:rFonts w:eastAsiaTheme="majorEastAsia"/>
              <w:lang w:val="en-GB" w:bidi="en-GB"/>
            </w:rPr>
            <w:t>Roll call</w:t>
          </w:r>
        </w:sdtContent>
      </w:sdt>
    </w:p>
    <w:p w14:paraId="6784F85F" w14:textId="13FCA49D" w:rsidR="0015180F" w:rsidRPr="004230D9" w:rsidRDefault="006E7527" w:rsidP="00D512BB">
      <w:pPr>
        <w:rPr>
          <w:lang w:val="en-GB"/>
        </w:rPr>
      </w:pPr>
      <w:sdt>
        <w:sdtPr>
          <w:rPr>
            <w:lang w:val="en-GB"/>
          </w:rPr>
          <w:alias w:val="Enter secretary name:"/>
          <w:tag w:val="Enter secretary name:"/>
          <w:id w:val="-1785413358"/>
          <w:placeholder>
            <w:docPart w:val="CB639D4B6D294ECF9931BD1E50A67992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B565D8" w:rsidRPr="004230D9">
            <w:rPr>
              <w:rStyle w:val="Emphasis"/>
              <w:lang w:val="en-GB" w:bidi="en-GB"/>
            </w:rPr>
            <w:t>Secretary Name</w:t>
          </w:r>
        </w:sdtContent>
      </w:sdt>
      <w:r w:rsidR="001B2B04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-2053990283"/>
          <w:placeholder>
            <w:docPart w:val="F4A06CC4B5BB4FF98228F698E3C0D447"/>
          </w:placeholder>
          <w:temporary/>
          <w:showingPlcHdr/>
          <w15:appearance w15:val="hidden"/>
        </w:sdtPr>
        <w:sdtEndPr/>
        <w:sdtContent>
          <w:r w:rsidR="009F4E19" w:rsidRPr="004230D9">
            <w:rPr>
              <w:lang w:val="en-GB" w:bidi="en-GB"/>
            </w:rPr>
            <w:t>conducted a roll call. The following persons were present:</w:t>
          </w:r>
        </w:sdtContent>
      </w:sdt>
      <w:r w:rsidR="009F4E19" w:rsidRPr="004230D9">
        <w:rPr>
          <w:lang w:val="en-GB" w:bidi="en-GB"/>
        </w:rPr>
        <w:t xml:space="preserve"> </w:t>
      </w:r>
      <w:sdt>
        <w:sdtPr>
          <w:rPr>
            <w:lang w:val="en-GB"/>
          </w:rPr>
          <w:alias w:val="Enter attendee names:"/>
          <w:tag w:val="Enter attendee names:"/>
          <w:id w:val="811033230"/>
          <w:placeholder>
            <w:docPart w:val="E4CC67CE0D3E48FCB3FEB09F6B26FBF2"/>
          </w:placeholder>
          <w:temporary/>
          <w:showingPlcHdr/>
          <w15:appearance w15:val="hidden"/>
        </w:sdtPr>
        <w:sdtEndPr/>
        <w:sdtContent>
          <w:r w:rsidR="00361DEE" w:rsidRPr="004230D9">
            <w:rPr>
              <w:rStyle w:val="Emphasis"/>
              <w:lang w:val="en-GB" w:bidi="en-GB"/>
            </w:rPr>
            <w:t>attendee names</w:t>
          </w:r>
        </w:sdtContent>
      </w:sdt>
    </w:p>
    <w:p w14:paraId="733937A4" w14:textId="77777777" w:rsidR="00B853F9" w:rsidRPr="004230D9" w:rsidRDefault="006E7527" w:rsidP="00AE1F88">
      <w:pPr>
        <w:pStyle w:val="ListNumber"/>
        <w:rPr>
          <w:lang w:val="en-GB"/>
        </w:rPr>
      </w:pPr>
      <w:sdt>
        <w:sdtPr>
          <w:rPr>
            <w:rFonts w:eastAsiaTheme="majorEastAsia"/>
            <w:lang w:val="en-GB"/>
          </w:rPr>
          <w:alias w:val="Approval of minutes from last meeting:"/>
          <w:tag w:val="Approval of minutes from last meeting:"/>
          <w:id w:val="-1073734390"/>
          <w:placeholder>
            <w:docPart w:val="3BA1AFCC00014500A5C2874FDE1ED43B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9F4E19" w:rsidRPr="004230D9">
            <w:rPr>
              <w:rFonts w:eastAsiaTheme="majorEastAsia"/>
              <w:lang w:val="en-GB" w:bidi="en-GB"/>
            </w:rPr>
            <w:t>Approval of minutes from last meeting</w:t>
          </w:r>
        </w:sdtContent>
      </w:sdt>
    </w:p>
    <w:p w14:paraId="75187454" w14:textId="77777777" w:rsidR="009F4E19" w:rsidRPr="004230D9" w:rsidRDefault="006E7527" w:rsidP="00B853F9">
      <w:pPr>
        <w:rPr>
          <w:lang w:val="en-GB"/>
        </w:rPr>
      </w:pPr>
      <w:sdt>
        <w:sdtPr>
          <w:rPr>
            <w:lang w:val="en-GB"/>
          </w:rPr>
          <w:alias w:val="Secretary name:"/>
          <w:tag w:val="Secretary name:"/>
          <w:id w:val="-969588454"/>
          <w:placeholder>
            <w:docPart w:val="414EE7D0D2CD4C8E8F8295134F79B2BB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B565D8" w:rsidRPr="004230D9">
            <w:rPr>
              <w:lang w:val="en-GB" w:bidi="en-GB"/>
            </w:rPr>
            <w:t>Secretary Name</w:t>
          </w:r>
        </w:sdtContent>
      </w:sdt>
      <w:r w:rsidR="00361DEE" w:rsidRPr="004230D9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25989314"/>
          <w:placeholder>
            <w:docPart w:val="BC0527D53B1C41D385BA48E9AEB322D2"/>
          </w:placeholder>
          <w:temporary/>
          <w:showingPlcHdr/>
          <w15:appearance w15:val="hidden"/>
        </w:sdtPr>
        <w:sdtEndPr/>
        <w:sdtContent>
          <w:r w:rsidR="009F4E19" w:rsidRPr="004230D9">
            <w:rPr>
              <w:lang w:val="en-GB" w:bidi="en-GB"/>
            </w:rPr>
            <w:t>read the minutes from the last meeting. The minutes were approved as read.</w:t>
          </w:r>
        </w:sdtContent>
      </w:sdt>
    </w:p>
    <w:p w14:paraId="4633AE21" w14:textId="77777777" w:rsidR="00D50D23" w:rsidRPr="004230D9" w:rsidRDefault="006E7527" w:rsidP="00FD6CAB">
      <w:pPr>
        <w:pStyle w:val="ListNumber"/>
        <w:rPr>
          <w:lang w:val="en-GB"/>
        </w:rPr>
      </w:pPr>
      <w:sdt>
        <w:sdtPr>
          <w:rPr>
            <w:lang w:val="en-GB"/>
          </w:rPr>
          <w:alias w:val="Open issues:"/>
          <w:tag w:val="Open issues:"/>
          <w:id w:val="-297222184"/>
          <w:placeholder>
            <w:docPart w:val="B786BB75E5324B539A274A8F543875F6"/>
          </w:placeholder>
          <w:temporary/>
          <w:showingPlcHdr/>
          <w15:appearance w15:val="hidden"/>
        </w:sdtPr>
        <w:sdtEndPr/>
        <w:sdtContent>
          <w:r w:rsidR="00285B87" w:rsidRPr="004230D9">
            <w:rPr>
              <w:rFonts w:eastAsiaTheme="majorEastAsia"/>
              <w:lang w:val="en-GB" w:bidi="en-GB"/>
            </w:rPr>
            <w:t>Open issues</w:t>
          </w:r>
        </w:sdtContent>
      </w:sdt>
    </w:p>
    <w:sdt>
      <w:sdtPr>
        <w:rPr>
          <w:lang w:val="en-GB"/>
        </w:rPr>
        <w:alias w:val="Enter open issue/summary of discussion:"/>
        <w:tag w:val="Enter open issue/summary of discussion:"/>
        <w:id w:val="811033277"/>
        <w:placeholder>
          <w:docPart w:val="488859CA4CF540B0B264913D97BBD8C3"/>
        </w:placeholder>
        <w:temporary/>
        <w:showingPlcHdr/>
        <w15:appearance w15:val="hidden"/>
      </w:sdtPr>
      <w:sdtEndPr/>
      <w:sdtContent>
        <w:p w14:paraId="47AC0C51" w14:textId="77777777" w:rsidR="00C1643D" w:rsidRPr="004230D9" w:rsidRDefault="00361DEE" w:rsidP="00FD6CAB">
          <w:pPr>
            <w:pStyle w:val="ListNumber2"/>
            <w:rPr>
              <w:lang w:val="en-GB"/>
            </w:rPr>
          </w:pPr>
          <w:r w:rsidRPr="004230D9">
            <w:rPr>
              <w:lang w:val="en-GB" w:bidi="en-GB"/>
            </w:rPr>
            <w:t>Open issue/summary of discussion</w:t>
          </w:r>
        </w:p>
      </w:sdtContent>
    </w:sdt>
    <w:sdt>
      <w:sdtPr>
        <w:rPr>
          <w:lang w:val="en-GB"/>
        </w:rPr>
        <w:alias w:val="Enter open issue/summary of discussion:"/>
        <w:tag w:val="Enter open issue/summary of discussion:"/>
        <w:id w:val="811033311"/>
        <w:placeholder>
          <w:docPart w:val="E7D5B033848F4388B02EC5ACCCFFA30C"/>
        </w:placeholder>
        <w:temporary/>
        <w:showingPlcHdr/>
        <w15:appearance w15:val="hidden"/>
      </w:sdtPr>
      <w:sdtEndPr/>
      <w:sdtContent>
        <w:p w14:paraId="2E616195" w14:textId="77777777" w:rsidR="002C3D7E" w:rsidRPr="004230D9" w:rsidRDefault="002C3D7E" w:rsidP="00FD6CAB">
          <w:pPr>
            <w:pStyle w:val="ListNumber2"/>
            <w:rPr>
              <w:lang w:val="en-GB"/>
            </w:rPr>
          </w:pPr>
          <w:r w:rsidRPr="004230D9">
            <w:rPr>
              <w:lang w:val="en-GB" w:bidi="en-GB"/>
            </w:rPr>
            <w:t>Open issue/summary of discussion</w:t>
          </w:r>
        </w:p>
      </w:sdtContent>
    </w:sdt>
    <w:sdt>
      <w:sdtPr>
        <w:rPr>
          <w:lang w:val="en-GB"/>
        </w:rPr>
        <w:alias w:val="Enter open issue/summary of discussion:"/>
        <w:tag w:val="Enter open issue/summary of discussion:"/>
        <w:id w:val="811033312"/>
        <w:placeholder>
          <w:docPart w:val="7C075E8FF90B43A98907F307485A8831"/>
        </w:placeholder>
        <w:temporary/>
        <w:showingPlcHdr/>
        <w15:appearance w15:val="hidden"/>
      </w:sdtPr>
      <w:sdtEndPr/>
      <w:sdtContent>
        <w:p w14:paraId="68E96905" w14:textId="77777777" w:rsidR="002C3D7E" w:rsidRPr="004230D9" w:rsidRDefault="002C3D7E" w:rsidP="00FD6CAB">
          <w:pPr>
            <w:pStyle w:val="ListNumber2"/>
            <w:rPr>
              <w:lang w:val="en-GB"/>
            </w:rPr>
          </w:pPr>
          <w:r w:rsidRPr="004230D9">
            <w:rPr>
              <w:lang w:val="en-GB" w:bidi="en-GB"/>
            </w:rPr>
            <w:t>Open issue/summary of discussion</w:t>
          </w:r>
        </w:p>
      </w:sdtContent>
    </w:sdt>
    <w:p w14:paraId="5D6EC120" w14:textId="77777777" w:rsidR="0015180F" w:rsidRPr="004230D9" w:rsidRDefault="006E7527" w:rsidP="00B853F9">
      <w:pPr>
        <w:pStyle w:val="ListNumber"/>
        <w:rPr>
          <w:lang w:val="en-GB"/>
        </w:rPr>
      </w:pPr>
      <w:sdt>
        <w:sdtPr>
          <w:rPr>
            <w:lang w:val="en-GB"/>
          </w:rPr>
          <w:alias w:val="New business:"/>
          <w:tag w:val="New business:"/>
          <w:id w:val="-135951456"/>
          <w:placeholder>
            <w:docPart w:val="32541A0DAF0C4986824F749D99205CA2"/>
          </w:placeholder>
          <w:temporary/>
          <w:showingPlcHdr/>
          <w15:appearance w15:val="hidden"/>
        </w:sdtPr>
        <w:sdtEndPr/>
        <w:sdtContent>
          <w:r w:rsidR="00285B87" w:rsidRPr="004230D9">
            <w:rPr>
              <w:rFonts w:eastAsiaTheme="majorEastAsia"/>
              <w:lang w:val="en-GB" w:bidi="en-GB"/>
            </w:rPr>
            <w:t>New business</w:t>
          </w:r>
        </w:sdtContent>
      </w:sdt>
    </w:p>
    <w:sdt>
      <w:sdtPr>
        <w:rPr>
          <w:lang w:val="en-GB"/>
        </w:rPr>
        <w:alias w:val="Enter new business/summary of discussion:"/>
        <w:tag w:val="Enter new business/summary of discussion:"/>
        <w:id w:val="811033313"/>
        <w:placeholder>
          <w:docPart w:val="2C908D0EF2744FC48BF67784031F5C71"/>
        </w:placeholder>
        <w:temporary/>
        <w:showingPlcHdr/>
        <w15:appearance w15:val="hidden"/>
      </w:sdtPr>
      <w:sdtEndPr/>
      <w:sdtContent>
        <w:p w14:paraId="7CF3E06F" w14:textId="77777777" w:rsidR="00276FA1" w:rsidRPr="004230D9" w:rsidRDefault="002C3D7E" w:rsidP="00FD6CAB">
          <w:pPr>
            <w:pStyle w:val="ListNumber2"/>
            <w:rPr>
              <w:lang w:val="en-GB"/>
            </w:rPr>
          </w:pPr>
          <w:r w:rsidRPr="004230D9">
            <w:rPr>
              <w:lang w:val="en-GB" w:bidi="en-GB"/>
            </w:rPr>
            <w:t>New business/summary of discussion</w:t>
          </w:r>
        </w:p>
      </w:sdtContent>
    </w:sdt>
    <w:sdt>
      <w:sdtPr>
        <w:rPr>
          <w:lang w:val="en-GB"/>
        </w:rPr>
        <w:alias w:val="Enter new business/summary of discussion:"/>
        <w:tag w:val="Enter new business/summary of discussion:"/>
        <w:id w:val="811033340"/>
        <w:placeholder>
          <w:docPart w:val="0AA0C079F3CE47118BEEED9582E4AC83"/>
        </w:placeholder>
        <w:temporary/>
        <w:showingPlcHdr/>
        <w15:appearance w15:val="hidden"/>
      </w:sdtPr>
      <w:sdtEndPr/>
      <w:sdtContent>
        <w:p w14:paraId="32F5ED2C" w14:textId="77777777" w:rsidR="002C3D7E" w:rsidRPr="004230D9" w:rsidRDefault="002C3D7E" w:rsidP="00FD6CAB">
          <w:pPr>
            <w:pStyle w:val="ListNumber2"/>
            <w:rPr>
              <w:lang w:val="en-GB"/>
            </w:rPr>
          </w:pPr>
          <w:r w:rsidRPr="004230D9">
            <w:rPr>
              <w:lang w:val="en-GB" w:bidi="en-GB"/>
            </w:rPr>
            <w:t>New business/summary of discussion</w:t>
          </w:r>
        </w:p>
      </w:sdtContent>
    </w:sdt>
    <w:sdt>
      <w:sdtPr>
        <w:rPr>
          <w:lang w:val="en-GB"/>
        </w:rPr>
        <w:alias w:val="Enter new business/summary of discussion:"/>
        <w:tag w:val="Enter new business/summary of discussion:"/>
        <w:id w:val="811033341"/>
        <w:placeholder>
          <w:docPart w:val="0A29DD275A404642ABF55D4AC73703AF"/>
        </w:placeholder>
        <w:temporary/>
        <w:showingPlcHdr/>
        <w15:appearance w15:val="hidden"/>
      </w:sdtPr>
      <w:sdtEndPr/>
      <w:sdtContent>
        <w:p w14:paraId="1F988BBA" w14:textId="77777777" w:rsidR="002C3D7E" w:rsidRPr="004230D9" w:rsidRDefault="002C3D7E" w:rsidP="00FD6CAB">
          <w:pPr>
            <w:pStyle w:val="ListNumber2"/>
            <w:rPr>
              <w:lang w:val="en-GB"/>
            </w:rPr>
          </w:pPr>
          <w:r w:rsidRPr="004230D9">
            <w:rPr>
              <w:lang w:val="en-GB" w:bidi="en-GB"/>
            </w:rPr>
            <w:t>New business/summary of discussion</w:t>
          </w:r>
        </w:p>
      </w:sdtContent>
    </w:sdt>
    <w:p w14:paraId="3A3510C6" w14:textId="77777777" w:rsidR="0015180F" w:rsidRPr="004230D9" w:rsidRDefault="006E7527" w:rsidP="00B853F9">
      <w:pPr>
        <w:pStyle w:val="ListNumber"/>
        <w:rPr>
          <w:lang w:val="en-GB"/>
        </w:rPr>
      </w:pPr>
      <w:sdt>
        <w:sdtPr>
          <w:rPr>
            <w:lang w:val="en-GB"/>
          </w:rPr>
          <w:alias w:val="Adjournment:"/>
          <w:tag w:val="Adjournment:"/>
          <w:id w:val="-768846696"/>
          <w:placeholder>
            <w:docPart w:val="FB939675F0EA4E2F8D40ECC3F62A41FF"/>
          </w:placeholder>
          <w:temporary/>
          <w:showingPlcHdr/>
          <w15:appearance w15:val="hidden"/>
        </w:sdtPr>
        <w:sdtEndPr/>
        <w:sdtContent>
          <w:r w:rsidR="00285B87" w:rsidRPr="004230D9">
            <w:rPr>
              <w:lang w:val="en-GB" w:bidi="en-GB"/>
            </w:rPr>
            <w:t>Adjournment</w:t>
          </w:r>
        </w:sdtContent>
      </w:sdt>
    </w:p>
    <w:p w14:paraId="20D14A3B" w14:textId="77777777" w:rsidR="00680296" w:rsidRPr="004230D9" w:rsidRDefault="006E7527" w:rsidP="00D512BB">
      <w:pPr>
        <w:rPr>
          <w:lang w:val="en-GB"/>
        </w:rPr>
      </w:pPr>
      <w:sdt>
        <w:sdtPr>
          <w:rPr>
            <w:lang w:val="en-GB"/>
          </w:rPr>
          <w:alias w:val="Facilitator name:"/>
          <w:tag w:val="Facilitator name:"/>
          <w:id w:val="-1874911055"/>
          <w:placeholder>
            <w:docPart w:val="C7A4DEDBD7AE445CB58DCBBF8D176E63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0F4987" w:rsidRPr="004230D9">
            <w:rPr>
              <w:lang w:val="en-GB" w:bidi="en-GB"/>
            </w:rPr>
            <w:t>Facilitator Name</w:t>
          </w:r>
        </w:sdtContent>
      </w:sdt>
      <w:r w:rsidR="002C3D7E" w:rsidRPr="004230D9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-1785491353"/>
          <w:placeholder>
            <w:docPart w:val="4B9706F449D146FE8CB8E21B08275737"/>
          </w:placeholder>
          <w:temporary/>
          <w:showingPlcHdr/>
          <w15:appearance w15:val="hidden"/>
        </w:sdtPr>
        <w:sdtEndPr/>
        <w:sdtContent>
          <w:r w:rsidR="00285B87" w:rsidRPr="004230D9">
            <w:rPr>
              <w:lang w:val="en-GB" w:bidi="en-GB"/>
            </w:rPr>
            <w:t>adjourned the meeting at</w:t>
          </w:r>
        </w:sdtContent>
      </w:sdt>
      <w:r w:rsidR="002C3D7E" w:rsidRPr="004230D9">
        <w:rPr>
          <w:lang w:val="en-GB" w:bidi="en-GB"/>
        </w:rPr>
        <w:t xml:space="preserve"> </w:t>
      </w:r>
      <w:sdt>
        <w:sdtPr>
          <w:rPr>
            <w:lang w:val="en-GB"/>
          </w:rPr>
          <w:alias w:val="Enter time:"/>
          <w:tag w:val="Enter time:"/>
          <w:id w:val="811033343"/>
          <w:placeholder>
            <w:docPart w:val="E5771AA35B4147718F5F029B6A308B3E"/>
          </w:placeholder>
          <w:temporary/>
          <w:showingPlcHdr/>
          <w15:appearance w15:val="hidden"/>
        </w:sdtPr>
        <w:sdtEndPr/>
        <w:sdtContent>
          <w:r w:rsidR="002C3D7E" w:rsidRPr="004230D9">
            <w:rPr>
              <w:rStyle w:val="Emphasis"/>
              <w:lang w:val="en-GB" w:bidi="en-GB"/>
            </w:rPr>
            <w:t>time</w:t>
          </w:r>
        </w:sdtContent>
      </w:sdt>
      <w:r w:rsidR="002C3D7E" w:rsidRPr="004230D9">
        <w:rPr>
          <w:lang w:val="en-GB" w:bidi="en-GB"/>
        </w:rPr>
        <w:t>.</w:t>
      </w:r>
    </w:p>
    <w:p w14:paraId="18198C28" w14:textId="77777777" w:rsidR="008E476B" w:rsidRPr="004230D9" w:rsidRDefault="006E7527" w:rsidP="00D512BB">
      <w:pPr>
        <w:rPr>
          <w:lang w:val="en-GB"/>
        </w:rPr>
      </w:pPr>
      <w:sdt>
        <w:sdtPr>
          <w:rPr>
            <w:lang w:val="en-GB"/>
          </w:rPr>
          <w:alias w:val="Minutes submitted by:"/>
          <w:tag w:val="Minutes submitted by:"/>
          <w:id w:val="915436728"/>
          <w:placeholder>
            <w:docPart w:val="ADE93870E4FF4CDD947539F35CD7EFD5"/>
          </w:placeholder>
          <w:temporary/>
          <w:showingPlcHdr/>
          <w15:appearance w15:val="hidden"/>
        </w:sdtPr>
        <w:sdtEndPr/>
        <w:sdtContent>
          <w:r w:rsidR="00285B87" w:rsidRPr="004230D9">
            <w:rPr>
              <w:lang w:val="en-GB" w:bidi="en-GB"/>
            </w:rPr>
            <w:t>Minutes submitted by</w:t>
          </w:r>
        </w:sdtContent>
      </w:sdt>
      <w:r w:rsidR="004E227E" w:rsidRPr="004230D9">
        <w:rPr>
          <w:lang w:val="en-GB" w:bidi="en-GB"/>
        </w:rPr>
        <w:t xml:space="preserve">: </w:t>
      </w:r>
      <w:sdt>
        <w:sdtPr>
          <w:rPr>
            <w:lang w:val="en-GB"/>
          </w:rPr>
          <w:alias w:val="Enter name:"/>
          <w:tag w:val="Enter name:"/>
          <w:id w:val="811033370"/>
          <w:placeholder>
            <w:docPart w:val="5BA8CF8BCC3743ADAE10B8D70EADF5D1"/>
          </w:placeholder>
          <w:temporary/>
          <w:showingPlcHdr/>
          <w15:appearance w15:val="hidden"/>
        </w:sdtPr>
        <w:sdtEndPr/>
        <w:sdtContent>
          <w:r w:rsidR="002C3D7E" w:rsidRPr="004230D9">
            <w:rPr>
              <w:rStyle w:val="Emphasis"/>
              <w:lang w:val="en-GB" w:bidi="en-GB"/>
            </w:rPr>
            <w:t>Name</w:t>
          </w:r>
        </w:sdtContent>
      </w:sdt>
    </w:p>
    <w:p w14:paraId="2722A264" w14:textId="77777777" w:rsidR="00D512BB" w:rsidRPr="004230D9" w:rsidRDefault="006E7527" w:rsidP="00DC6078">
      <w:pPr>
        <w:rPr>
          <w:lang w:val="en-GB"/>
        </w:rPr>
      </w:pPr>
      <w:sdt>
        <w:sdtPr>
          <w:rPr>
            <w:lang w:val="en-GB"/>
          </w:rPr>
          <w:alias w:val="Minutes approved by:"/>
          <w:tag w:val="Minutes approved by:"/>
          <w:id w:val="793186629"/>
          <w:placeholder>
            <w:docPart w:val="CE4C4FCF702C4836A3E29DBD72E58CB3"/>
          </w:placeholder>
          <w:temporary/>
          <w:showingPlcHdr/>
          <w15:appearance w15:val="hidden"/>
        </w:sdtPr>
        <w:sdtEndPr/>
        <w:sdtContent>
          <w:r w:rsidR="00C601ED" w:rsidRPr="004230D9">
            <w:rPr>
              <w:lang w:val="en-GB" w:bidi="en-GB"/>
            </w:rPr>
            <w:t>Minutes approved by</w:t>
          </w:r>
        </w:sdtContent>
      </w:sdt>
      <w:r w:rsidR="008E476B" w:rsidRPr="004230D9">
        <w:rPr>
          <w:lang w:val="en-GB" w:bidi="en-GB"/>
        </w:rPr>
        <w:t xml:space="preserve">: </w:t>
      </w:r>
      <w:sdt>
        <w:sdtPr>
          <w:rPr>
            <w:lang w:val="en-GB"/>
          </w:rPr>
          <w:alias w:val="Enter name:"/>
          <w:tag w:val="Enter name:"/>
          <w:id w:val="811033397"/>
          <w:placeholder>
            <w:docPart w:val="0194528F25CB436FA0ADBCEF88CFE608"/>
          </w:placeholder>
          <w:temporary/>
          <w:showingPlcHdr/>
          <w15:appearance w15:val="hidden"/>
        </w:sdtPr>
        <w:sdtEndPr/>
        <w:sdtContent>
          <w:r w:rsidR="002C3D7E" w:rsidRPr="004230D9">
            <w:rPr>
              <w:rStyle w:val="Emphasis"/>
              <w:lang w:val="en-GB" w:bidi="en-GB"/>
            </w:rPr>
            <w:t>Name</w:t>
          </w:r>
        </w:sdtContent>
      </w:sdt>
    </w:p>
    <w:sectPr w:rsidR="00D512BB" w:rsidRPr="004230D9" w:rsidSect="004230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3953E" w14:textId="77777777" w:rsidR="006E7527" w:rsidRDefault="006E7527" w:rsidP="001E7D29">
      <w:pPr>
        <w:spacing w:after="0" w:line="240" w:lineRule="auto"/>
      </w:pPr>
      <w:r>
        <w:separator/>
      </w:r>
    </w:p>
  </w:endnote>
  <w:endnote w:type="continuationSeparator" w:id="0">
    <w:p w14:paraId="5D0C32FA" w14:textId="77777777" w:rsidR="006E7527" w:rsidRDefault="006E752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08383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510A5" w14:textId="77777777" w:rsidR="000F4987" w:rsidRPr="004230D9" w:rsidRDefault="000F4987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806D8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8C323" w14:textId="77777777" w:rsidR="006E7527" w:rsidRDefault="006E7527" w:rsidP="001E7D29">
      <w:pPr>
        <w:spacing w:after="0" w:line="240" w:lineRule="auto"/>
      </w:pPr>
      <w:r>
        <w:separator/>
      </w:r>
    </w:p>
  </w:footnote>
  <w:footnote w:type="continuationSeparator" w:id="0">
    <w:p w14:paraId="46A717B6" w14:textId="77777777" w:rsidR="006E7527" w:rsidRDefault="006E752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A859E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6C71C" w14:textId="77777777" w:rsidR="000F4987" w:rsidRPr="004230D9" w:rsidRDefault="000F4987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E51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04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B2B04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64D17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E7527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60E11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089A1E01"/>
  <w15:docId w15:val="{0E367AF8-A434-4413-857B-4DC42E1E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0D9"/>
    <w:rPr>
      <w:rFonts w:ascii="Times New Roman" w:hAnsi="Times New Roman"/>
    </w:rPr>
  </w:style>
  <w:style w:type="paragraph" w:styleId="Heading1">
    <w:name w:val="heading 1"/>
    <w:basedOn w:val="Normal"/>
    <w:uiPriority w:val="9"/>
    <w:qFormat/>
    <w:rsid w:val="004230D9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4230D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4230D9"/>
    <w:pPr>
      <w:numPr>
        <w:ilvl w:val="1"/>
        <w:numId w:val="40"/>
      </w:numPr>
      <w:ind w:left="1310"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Downloads\tf0280758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0009982B811450BBBAB3A43B6A28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6501D-5CB8-460D-8084-0A1197866A86}"/>
      </w:docPartPr>
      <w:docPartBody>
        <w:p w:rsidR="00000000" w:rsidRDefault="000C518D">
          <w:pPr>
            <w:pStyle w:val="A0009982B811450BBBAB3A43B6A28DE7"/>
          </w:pPr>
          <w:r w:rsidRPr="004230D9">
            <w:rPr>
              <w:lang w:bidi="en-GB"/>
            </w:rPr>
            <w:t>Company/Department name</w:t>
          </w:r>
        </w:p>
      </w:docPartBody>
    </w:docPart>
    <w:docPart>
      <w:docPartPr>
        <w:name w:val="899BB0A1BC514E3085DA7599E42F3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D758E-88D1-4448-834C-1C3395DE0167}"/>
      </w:docPartPr>
      <w:docPartBody>
        <w:p w:rsidR="00000000" w:rsidRDefault="000C518D">
          <w:pPr>
            <w:pStyle w:val="899BB0A1BC514E3085DA7599E42F3067"/>
          </w:pPr>
          <w:r w:rsidRPr="004230D9">
            <w:rPr>
              <w:lang w:bidi="en-GB"/>
            </w:rPr>
            <w:t>Meeting minutes</w:t>
          </w:r>
        </w:p>
      </w:docPartBody>
    </w:docPart>
    <w:docPart>
      <w:docPartPr>
        <w:name w:val="036B9E78009E4B4893807B650C7BF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7B3EC-1804-4B04-A890-56F546DC70DF}"/>
      </w:docPartPr>
      <w:docPartBody>
        <w:p w:rsidR="00000000" w:rsidRDefault="000C518D">
          <w:pPr>
            <w:pStyle w:val="036B9E78009E4B4893807B650C7BF91B"/>
          </w:pPr>
          <w:r w:rsidRPr="004230D9">
            <w:rPr>
              <w:lang w:bidi="en-GB"/>
            </w:rPr>
            <w:t>Date</w:t>
          </w:r>
        </w:p>
      </w:docPartBody>
    </w:docPart>
    <w:docPart>
      <w:docPartPr>
        <w:name w:val="724252B4FAAB4FB5B5CF0D8434536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C8BCE-F464-44B6-8B46-F20100D8B6C5}"/>
      </w:docPartPr>
      <w:docPartBody>
        <w:p w:rsidR="00000000" w:rsidRDefault="000C518D">
          <w:pPr>
            <w:pStyle w:val="724252B4FAAB4FB5B5CF0D843453632D"/>
          </w:pPr>
          <w:r w:rsidRPr="004230D9">
            <w:rPr>
              <w:rFonts w:eastAsiaTheme="majorEastAsia"/>
              <w:lang w:bidi="en-GB"/>
            </w:rPr>
            <w:t>Call to order</w:t>
          </w:r>
        </w:p>
      </w:docPartBody>
    </w:docPart>
    <w:docPart>
      <w:docPartPr>
        <w:name w:val="5E7E55C469EE4CCBB472B5BB10A81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9F475-FE09-4571-9D78-6DF33B764BF7}"/>
      </w:docPartPr>
      <w:docPartBody>
        <w:p w:rsidR="00000000" w:rsidRDefault="000C518D">
          <w:pPr>
            <w:pStyle w:val="5E7E55C469EE4CCBB472B5BB10A81B6F"/>
          </w:pPr>
          <w:r w:rsidRPr="004230D9">
            <w:rPr>
              <w:rStyle w:val="PlaceholderText"/>
              <w:lang w:bidi="en-GB"/>
            </w:rPr>
            <w:t>Facilitator Name</w:t>
          </w:r>
        </w:p>
      </w:docPartBody>
    </w:docPart>
    <w:docPart>
      <w:docPartPr>
        <w:name w:val="BE205660CAEA43FC87AE28424BD91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F101B-AB1C-4170-BEFC-B0C28006944D}"/>
      </w:docPartPr>
      <w:docPartBody>
        <w:p w:rsidR="00000000" w:rsidRDefault="000C518D">
          <w:pPr>
            <w:pStyle w:val="BE205660CAEA43FC87AE28424BD91C22"/>
          </w:pPr>
          <w:r w:rsidRPr="004230D9">
            <w:rPr>
              <w:lang w:bidi="en-GB"/>
            </w:rPr>
            <w:t>called to order the regular meeting of the</w:t>
          </w:r>
        </w:p>
      </w:docPartBody>
    </w:docPart>
    <w:docPart>
      <w:docPartPr>
        <w:name w:val="236FAA8EA98D45B5A3F6AAC71CC1F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59A13-BFC9-4C54-AC9C-9772C11EA2F0}"/>
      </w:docPartPr>
      <w:docPartBody>
        <w:p w:rsidR="00000000" w:rsidRDefault="000C518D">
          <w:pPr>
            <w:pStyle w:val="236FAA8EA98D45B5A3F6AAC71CC1F5D2"/>
          </w:pPr>
          <w:r w:rsidRPr="004230D9">
            <w:rPr>
              <w:rStyle w:val="Emphasis"/>
              <w:lang w:bidi="en-GB"/>
            </w:rPr>
            <w:t>Organisation/Committee Name</w:t>
          </w:r>
        </w:p>
      </w:docPartBody>
    </w:docPart>
    <w:docPart>
      <w:docPartPr>
        <w:name w:val="9B75A61105B149A2BB253B3E33845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85050-E574-4E8D-B3CA-0898512566AF}"/>
      </w:docPartPr>
      <w:docPartBody>
        <w:p w:rsidR="00000000" w:rsidRDefault="000C518D">
          <w:pPr>
            <w:pStyle w:val="9B75A61105B149A2BB253B3E33845962"/>
          </w:pPr>
          <w:r w:rsidRPr="004230D9">
            <w:rPr>
              <w:lang w:bidi="en-GB"/>
            </w:rPr>
            <w:t>at</w:t>
          </w:r>
        </w:p>
      </w:docPartBody>
    </w:docPart>
    <w:docPart>
      <w:docPartPr>
        <w:name w:val="13BD53DC69D446D6BAE00983299BE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C4F7D-5E8D-4456-878B-0EFCA705931D}"/>
      </w:docPartPr>
      <w:docPartBody>
        <w:p w:rsidR="00000000" w:rsidRDefault="000C518D">
          <w:pPr>
            <w:pStyle w:val="13BD53DC69D446D6BAE00983299BE890"/>
          </w:pPr>
          <w:r w:rsidRPr="004230D9">
            <w:rPr>
              <w:rStyle w:val="Emphasis"/>
              <w:lang w:bidi="en-GB"/>
            </w:rPr>
            <w:t>time</w:t>
          </w:r>
        </w:p>
      </w:docPartBody>
    </w:docPart>
    <w:docPart>
      <w:docPartPr>
        <w:name w:val="3571F460BB894EECADEDBD5EF10E3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8B9C0-72E2-4A81-88B7-A355B0FA2515}"/>
      </w:docPartPr>
      <w:docPartBody>
        <w:p w:rsidR="00000000" w:rsidRDefault="000C518D">
          <w:pPr>
            <w:pStyle w:val="3571F460BB894EECADEDBD5EF10E38C4"/>
          </w:pPr>
          <w:r w:rsidRPr="004230D9">
            <w:rPr>
              <w:lang w:bidi="en-GB"/>
            </w:rPr>
            <w:t>on</w:t>
          </w:r>
        </w:p>
      </w:docPartBody>
    </w:docPart>
    <w:docPart>
      <w:docPartPr>
        <w:name w:val="4F891AC10E3744B69B9A1060BBE90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4D936-4615-4C83-BDA6-A3F60415D86C}"/>
      </w:docPartPr>
      <w:docPartBody>
        <w:p w:rsidR="00000000" w:rsidRDefault="000C518D">
          <w:pPr>
            <w:pStyle w:val="4F891AC10E3744B69B9A1060BBE903E0"/>
          </w:pPr>
          <w:r w:rsidRPr="004230D9">
            <w:rPr>
              <w:rStyle w:val="Emphasis"/>
              <w:lang w:bidi="en-GB"/>
            </w:rPr>
            <w:t>date</w:t>
          </w:r>
        </w:p>
      </w:docPartBody>
    </w:docPart>
    <w:docPart>
      <w:docPartPr>
        <w:name w:val="01FD3F1C1CDA490890C83186E5AC3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51C11-807F-43A9-8330-64907705AE21}"/>
      </w:docPartPr>
      <w:docPartBody>
        <w:p w:rsidR="00000000" w:rsidRDefault="000C518D">
          <w:pPr>
            <w:pStyle w:val="01FD3F1C1CDA490890C83186E5AC3D65"/>
          </w:pPr>
          <w:r w:rsidRPr="004230D9">
            <w:rPr>
              <w:lang w:bidi="en-GB"/>
            </w:rPr>
            <w:t>at</w:t>
          </w:r>
        </w:p>
      </w:docPartBody>
    </w:docPart>
    <w:docPart>
      <w:docPartPr>
        <w:name w:val="16221C0445E04F679533FBD8284F0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26DBC-FF54-414F-AC62-0D1EB4CE3571}"/>
      </w:docPartPr>
      <w:docPartBody>
        <w:p w:rsidR="00000000" w:rsidRDefault="000C518D">
          <w:pPr>
            <w:pStyle w:val="16221C0445E04F679533FBD8284F0CC1"/>
          </w:pPr>
          <w:r w:rsidRPr="004230D9">
            <w:rPr>
              <w:rStyle w:val="Emphasis"/>
              <w:lang w:bidi="en-GB"/>
            </w:rPr>
            <w:t>location</w:t>
          </w:r>
        </w:p>
      </w:docPartBody>
    </w:docPart>
    <w:docPart>
      <w:docPartPr>
        <w:name w:val="2CC26DBB90534052A771522C2D530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29591-555C-43F4-894B-AF7C5144AA45}"/>
      </w:docPartPr>
      <w:docPartBody>
        <w:p w:rsidR="00000000" w:rsidRDefault="000C518D">
          <w:pPr>
            <w:pStyle w:val="2CC26DBB90534052A771522C2D53083E"/>
          </w:pPr>
          <w:r w:rsidRPr="004230D9">
            <w:rPr>
              <w:rFonts w:eastAsiaTheme="majorEastAsia"/>
              <w:lang w:bidi="en-GB"/>
            </w:rPr>
            <w:t>Roll call</w:t>
          </w:r>
        </w:p>
      </w:docPartBody>
    </w:docPart>
    <w:docPart>
      <w:docPartPr>
        <w:name w:val="CB639D4B6D294ECF9931BD1E50A6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87AD4-7FDC-4FB8-B8EC-4A2FA07B6408}"/>
      </w:docPartPr>
      <w:docPartBody>
        <w:p w:rsidR="00000000" w:rsidRDefault="000C518D">
          <w:pPr>
            <w:pStyle w:val="CB639D4B6D294ECF9931BD1E50A67992"/>
          </w:pPr>
          <w:r w:rsidRPr="004230D9">
            <w:rPr>
              <w:rStyle w:val="Emphasis"/>
              <w:lang w:bidi="en-GB"/>
            </w:rPr>
            <w:t>Secretary Name</w:t>
          </w:r>
        </w:p>
      </w:docPartBody>
    </w:docPart>
    <w:docPart>
      <w:docPartPr>
        <w:name w:val="F4A06CC4B5BB4FF98228F698E3C0D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78648-B2EA-4092-997F-2A089ADF20C6}"/>
      </w:docPartPr>
      <w:docPartBody>
        <w:p w:rsidR="00000000" w:rsidRDefault="000C518D">
          <w:pPr>
            <w:pStyle w:val="F4A06CC4B5BB4FF98228F698E3C0D447"/>
          </w:pPr>
          <w:r w:rsidRPr="004230D9">
            <w:rPr>
              <w:lang w:bidi="en-GB"/>
            </w:rPr>
            <w:t>conducted a roll call. The following persons were present:</w:t>
          </w:r>
        </w:p>
      </w:docPartBody>
    </w:docPart>
    <w:docPart>
      <w:docPartPr>
        <w:name w:val="E4CC67CE0D3E48FCB3FEB09F6B26F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1FD9-40F4-4FFA-A690-C6BD0E370571}"/>
      </w:docPartPr>
      <w:docPartBody>
        <w:p w:rsidR="00000000" w:rsidRDefault="000C518D">
          <w:pPr>
            <w:pStyle w:val="E4CC67CE0D3E48FCB3FEB09F6B26FBF2"/>
          </w:pPr>
          <w:r w:rsidRPr="004230D9">
            <w:rPr>
              <w:rStyle w:val="Emphasis"/>
              <w:lang w:bidi="en-GB"/>
            </w:rPr>
            <w:t>attendee names</w:t>
          </w:r>
        </w:p>
      </w:docPartBody>
    </w:docPart>
    <w:docPart>
      <w:docPartPr>
        <w:name w:val="3BA1AFCC00014500A5C2874FDE1ED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0DD7E-38B4-47D9-A11E-DA14EDDA7A00}"/>
      </w:docPartPr>
      <w:docPartBody>
        <w:p w:rsidR="00000000" w:rsidRDefault="000C518D">
          <w:pPr>
            <w:pStyle w:val="3BA1AFCC00014500A5C2874FDE1ED43B"/>
          </w:pPr>
          <w:r w:rsidRPr="004230D9">
            <w:rPr>
              <w:rFonts w:eastAsiaTheme="majorEastAsia"/>
              <w:lang w:bidi="en-GB"/>
            </w:rPr>
            <w:t>Approval of minutes from last meeting</w:t>
          </w:r>
        </w:p>
      </w:docPartBody>
    </w:docPart>
    <w:docPart>
      <w:docPartPr>
        <w:name w:val="414EE7D0D2CD4C8E8F8295134F79B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329C7-D6F3-4E83-A6E8-326EE2D378FC}"/>
      </w:docPartPr>
      <w:docPartBody>
        <w:p w:rsidR="00000000" w:rsidRDefault="000C518D">
          <w:pPr>
            <w:pStyle w:val="414EE7D0D2CD4C8E8F8295134F79B2BB"/>
          </w:pPr>
          <w:r w:rsidRPr="004230D9">
            <w:rPr>
              <w:lang w:bidi="en-GB"/>
            </w:rPr>
            <w:t>Secretary</w:t>
          </w:r>
          <w:r w:rsidRPr="004230D9">
            <w:rPr>
              <w:lang w:bidi="en-GB"/>
            </w:rPr>
            <w:t xml:space="preserve"> Name</w:t>
          </w:r>
        </w:p>
      </w:docPartBody>
    </w:docPart>
    <w:docPart>
      <w:docPartPr>
        <w:name w:val="BC0527D53B1C41D385BA48E9AEB32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E49B1-D20E-4921-AF67-0CB408D388A6}"/>
      </w:docPartPr>
      <w:docPartBody>
        <w:p w:rsidR="00000000" w:rsidRDefault="000C518D">
          <w:pPr>
            <w:pStyle w:val="BC0527D53B1C41D385BA48E9AEB322D2"/>
          </w:pPr>
          <w:r w:rsidRPr="004230D9">
            <w:rPr>
              <w:lang w:bidi="en-GB"/>
            </w:rPr>
            <w:t>read the minutes from the last meeting. The minutes were approved as read.</w:t>
          </w:r>
        </w:p>
      </w:docPartBody>
    </w:docPart>
    <w:docPart>
      <w:docPartPr>
        <w:name w:val="B786BB75E5324B539A274A8F54387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A113A-413E-4D74-AEA5-35AA22A5A6AC}"/>
      </w:docPartPr>
      <w:docPartBody>
        <w:p w:rsidR="00000000" w:rsidRDefault="000C518D">
          <w:pPr>
            <w:pStyle w:val="B786BB75E5324B539A274A8F543875F6"/>
          </w:pPr>
          <w:r w:rsidRPr="004230D9">
            <w:rPr>
              <w:rFonts w:eastAsiaTheme="majorEastAsia"/>
              <w:lang w:bidi="en-GB"/>
            </w:rPr>
            <w:t xml:space="preserve">Open </w:t>
          </w:r>
          <w:r w:rsidRPr="004230D9">
            <w:rPr>
              <w:rFonts w:eastAsiaTheme="majorEastAsia"/>
              <w:lang w:bidi="en-GB"/>
            </w:rPr>
            <w:t>issues</w:t>
          </w:r>
        </w:p>
      </w:docPartBody>
    </w:docPart>
    <w:docPart>
      <w:docPartPr>
        <w:name w:val="488859CA4CF540B0B264913D97BBD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45FDC-A064-4EE1-AD20-3C1A87FDC126}"/>
      </w:docPartPr>
      <w:docPartBody>
        <w:p w:rsidR="00000000" w:rsidRDefault="000C518D">
          <w:pPr>
            <w:pStyle w:val="488859CA4CF540B0B264913D97BBD8C3"/>
          </w:pPr>
          <w:r w:rsidRPr="004230D9">
            <w:rPr>
              <w:lang w:bidi="en-GB"/>
            </w:rPr>
            <w:t>Open issue/summary of discussion</w:t>
          </w:r>
        </w:p>
      </w:docPartBody>
    </w:docPart>
    <w:docPart>
      <w:docPartPr>
        <w:name w:val="E7D5B033848F4388B02EC5ACCCFFA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EBFD9-4842-4FEB-B4C4-40645511C468}"/>
      </w:docPartPr>
      <w:docPartBody>
        <w:p w:rsidR="00000000" w:rsidRDefault="000C518D">
          <w:pPr>
            <w:pStyle w:val="E7D5B033848F4388B02EC5ACCCFFA30C"/>
          </w:pPr>
          <w:r w:rsidRPr="004230D9">
            <w:rPr>
              <w:lang w:bidi="en-GB"/>
            </w:rPr>
            <w:t>Open issue/summary of discussion</w:t>
          </w:r>
        </w:p>
      </w:docPartBody>
    </w:docPart>
    <w:docPart>
      <w:docPartPr>
        <w:name w:val="7C075E8FF90B43A98907F307485A8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23F1D-6962-4EC7-AE64-45BB5BE145C6}"/>
      </w:docPartPr>
      <w:docPartBody>
        <w:p w:rsidR="00000000" w:rsidRDefault="000C518D">
          <w:pPr>
            <w:pStyle w:val="7C075E8FF90B43A98907F307485A8831"/>
          </w:pPr>
          <w:r w:rsidRPr="004230D9">
            <w:rPr>
              <w:lang w:bidi="en-GB"/>
            </w:rPr>
            <w:t>Open issue/summary of discussion</w:t>
          </w:r>
        </w:p>
      </w:docPartBody>
    </w:docPart>
    <w:docPart>
      <w:docPartPr>
        <w:name w:val="32541A0DAF0C4986824F749D99205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22EFF-E39B-41E7-A5D9-372CC3A94945}"/>
      </w:docPartPr>
      <w:docPartBody>
        <w:p w:rsidR="00000000" w:rsidRDefault="000C518D">
          <w:pPr>
            <w:pStyle w:val="32541A0DAF0C4986824F749D99205CA2"/>
          </w:pPr>
          <w:r w:rsidRPr="004230D9">
            <w:rPr>
              <w:rFonts w:eastAsiaTheme="majorEastAsia"/>
              <w:lang w:bidi="en-GB"/>
            </w:rPr>
            <w:t>New business</w:t>
          </w:r>
        </w:p>
      </w:docPartBody>
    </w:docPart>
    <w:docPart>
      <w:docPartPr>
        <w:name w:val="2C908D0EF2744FC48BF67784031F5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3693B-85B2-4AC0-9545-C2D553C0BA18}"/>
      </w:docPartPr>
      <w:docPartBody>
        <w:p w:rsidR="00000000" w:rsidRDefault="000C518D">
          <w:pPr>
            <w:pStyle w:val="2C908D0EF2744FC48BF67784031F5C71"/>
          </w:pPr>
          <w:r w:rsidRPr="004230D9">
            <w:rPr>
              <w:lang w:bidi="en-GB"/>
            </w:rPr>
            <w:t>New business/summary of discussion</w:t>
          </w:r>
        </w:p>
      </w:docPartBody>
    </w:docPart>
    <w:docPart>
      <w:docPartPr>
        <w:name w:val="0AA0C079F3CE47118BEEED9582E4A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2FC1D-C5E9-4152-A12E-D7520C9BFD93}"/>
      </w:docPartPr>
      <w:docPartBody>
        <w:p w:rsidR="00000000" w:rsidRDefault="000C518D">
          <w:pPr>
            <w:pStyle w:val="0AA0C079F3CE47118BEEED9582E4AC83"/>
          </w:pPr>
          <w:r w:rsidRPr="004230D9">
            <w:rPr>
              <w:lang w:bidi="en-GB"/>
            </w:rPr>
            <w:t>New business/summary of discussion</w:t>
          </w:r>
        </w:p>
      </w:docPartBody>
    </w:docPart>
    <w:docPart>
      <w:docPartPr>
        <w:name w:val="0A29DD275A404642ABF55D4AC7370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95BDF-C2BC-4DA8-8FC3-3C5F117E1B57}"/>
      </w:docPartPr>
      <w:docPartBody>
        <w:p w:rsidR="00000000" w:rsidRDefault="000C518D">
          <w:pPr>
            <w:pStyle w:val="0A29DD275A404642ABF55D4AC73703AF"/>
          </w:pPr>
          <w:r w:rsidRPr="004230D9">
            <w:rPr>
              <w:lang w:bidi="en-GB"/>
            </w:rPr>
            <w:t>New business/summary of discussion</w:t>
          </w:r>
        </w:p>
      </w:docPartBody>
    </w:docPart>
    <w:docPart>
      <w:docPartPr>
        <w:name w:val="FB939675F0EA4E2F8D40ECC3F62A4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68AC5-9C43-4F4E-9FE4-8DBDB0F1B913}"/>
      </w:docPartPr>
      <w:docPartBody>
        <w:p w:rsidR="00000000" w:rsidRDefault="000C518D">
          <w:pPr>
            <w:pStyle w:val="FB939675F0EA4E2F8D40ECC3F62A41FF"/>
          </w:pPr>
          <w:r w:rsidRPr="004230D9">
            <w:rPr>
              <w:lang w:bidi="en-GB"/>
            </w:rPr>
            <w:t>Adjournment</w:t>
          </w:r>
        </w:p>
      </w:docPartBody>
    </w:docPart>
    <w:docPart>
      <w:docPartPr>
        <w:name w:val="C7A4DEDBD7AE445CB58DCBBF8D176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A3A3E-7304-43B5-87B4-E16B800287DF}"/>
      </w:docPartPr>
      <w:docPartBody>
        <w:p w:rsidR="00000000" w:rsidRDefault="000C518D">
          <w:pPr>
            <w:pStyle w:val="C7A4DEDBD7AE445CB58DCBBF8D176E63"/>
          </w:pPr>
          <w:r w:rsidRPr="004230D9">
            <w:rPr>
              <w:lang w:bidi="en-GB"/>
            </w:rPr>
            <w:t>Facilitator Name</w:t>
          </w:r>
        </w:p>
      </w:docPartBody>
    </w:docPart>
    <w:docPart>
      <w:docPartPr>
        <w:name w:val="4B9706F449D146FE8CB8E21B08275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2A8E7-B0F5-4C3D-BB1D-E2E36F568251}"/>
      </w:docPartPr>
      <w:docPartBody>
        <w:p w:rsidR="00000000" w:rsidRDefault="000C518D">
          <w:pPr>
            <w:pStyle w:val="4B9706F449D146FE8CB8E21B08275737"/>
          </w:pPr>
          <w:r w:rsidRPr="004230D9">
            <w:rPr>
              <w:lang w:bidi="en-GB"/>
            </w:rPr>
            <w:t>adjourned the meeting at</w:t>
          </w:r>
        </w:p>
      </w:docPartBody>
    </w:docPart>
    <w:docPart>
      <w:docPartPr>
        <w:name w:val="E5771AA35B4147718F5F029B6A308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45CE5-D683-47CA-870B-5DC052FDA65D}"/>
      </w:docPartPr>
      <w:docPartBody>
        <w:p w:rsidR="00000000" w:rsidRDefault="000C518D">
          <w:pPr>
            <w:pStyle w:val="E5771AA35B4147718F5F029B6A308B3E"/>
          </w:pPr>
          <w:r w:rsidRPr="004230D9">
            <w:rPr>
              <w:rStyle w:val="Emphasis"/>
              <w:lang w:bidi="en-GB"/>
            </w:rPr>
            <w:t>time</w:t>
          </w:r>
        </w:p>
      </w:docPartBody>
    </w:docPart>
    <w:docPart>
      <w:docPartPr>
        <w:name w:val="ADE93870E4FF4CDD947539F35CD7E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4936A-B35E-4BA2-AD31-F99658613DEB}"/>
      </w:docPartPr>
      <w:docPartBody>
        <w:p w:rsidR="00000000" w:rsidRDefault="000C518D">
          <w:pPr>
            <w:pStyle w:val="ADE93870E4FF4CDD947539F35CD7EFD5"/>
          </w:pPr>
          <w:r w:rsidRPr="004230D9">
            <w:rPr>
              <w:lang w:bidi="en-GB"/>
            </w:rPr>
            <w:t>Minutes submitted by</w:t>
          </w:r>
        </w:p>
      </w:docPartBody>
    </w:docPart>
    <w:docPart>
      <w:docPartPr>
        <w:name w:val="5BA8CF8BCC3743ADAE10B8D70EADF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D438B-AB9A-4B0B-BCD3-68510C218285}"/>
      </w:docPartPr>
      <w:docPartBody>
        <w:p w:rsidR="00000000" w:rsidRDefault="000C518D">
          <w:pPr>
            <w:pStyle w:val="5BA8CF8BCC3743ADAE10B8D70EADF5D1"/>
          </w:pPr>
          <w:r w:rsidRPr="004230D9">
            <w:rPr>
              <w:rStyle w:val="Emphasis"/>
              <w:lang w:bidi="en-GB"/>
            </w:rPr>
            <w:t>Name</w:t>
          </w:r>
        </w:p>
      </w:docPartBody>
    </w:docPart>
    <w:docPart>
      <w:docPartPr>
        <w:name w:val="CE4C4FCF702C4836A3E29DBD72E58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CF71E-4618-4BC8-A62A-8403EA5AE291}"/>
      </w:docPartPr>
      <w:docPartBody>
        <w:p w:rsidR="00000000" w:rsidRDefault="000C518D">
          <w:pPr>
            <w:pStyle w:val="CE4C4FCF702C4836A3E29DBD72E58CB3"/>
          </w:pPr>
          <w:r w:rsidRPr="004230D9">
            <w:rPr>
              <w:lang w:bidi="en-GB"/>
            </w:rPr>
            <w:t>Minutes approved by</w:t>
          </w:r>
        </w:p>
      </w:docPartBody>
    </w:docPart>
    <w:docPart>
      <w:docPartPr>
        <w:name w:val="0194528F25CB436FA0ADBCEF88CF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62F69-2231-49BF-ACDB-475DF0221A64}"/>
      </w:docPartPr>
      <w:docPartBody>
        <w:p w:rsidR="00000000" w:rsidRDefault="000C518D">
          <w:pPr>
            <w:pStyle w:val="0194528F25CB436FA0ADBCEF88CFE608"/>
          </w:pPr>
          <w:r w:rsidRPr="004230D9">
            <w:rPr>
              <w:rStyle w:val="Emphasis"/>
              <w:lang w:bidi="en-GB"/>
            </w:rP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8D"/>
    <w:rsid w:val="000C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009982B811450BBBAB3A43B6A28DE7">
    <w:name w:val="A0009982B811450BBBAB3A43B6A28DE7"/>
  </w:style>
  <w:style w:type="paragraph" w:customStyle="1" w:styleId="899BB0A1BC514E3085DA7599E42F3067">
    <w:name w:val="899BB0A1BC514E3085DA7599E42F3067"/>
  </w:style>
  <w:style w:type="paragraph" w:customStyle="1" w:styleId="036B9E78009E4B4893807B650C7BF91B">
    <w:name w:val="036B9E78009E4B4893807B650C7BF91B"/>
  </w:style>
  <w:style w:type="paragraph" w:customStyle="1" w:styleId="724252B4FAAB4FB5B5CF0D843453632D">
    <w:name w:val="724252B4FAAB4FB5B5CF0D843453632D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5E7E55C469EE4CCBB472B5BB10A81B6F">
    <w:name w:val="5E7E55C469EE4CCBB472B5BB10A81B6F"/>
  </w:style>
  <w:style w:type="paragraph" w:customStyle="1" w:styleId="BE205660CAEA43FC87AE28424BD91C22">
    <w:name w:val="BE205660CAEA43FC87AE28424BD91C22"/>
  </w:style>
  <w:style w:type="character" w:styleId="Emphasis">
    <w:name w:val="Emphasis"/>
    <w:basedOn w:val="DefaultParagraphFont"/>
    <w:uiPriority w:val="15"/>
    <w:qFormat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paragraph" w:customStyle="1" w:styleId="236FAA8EA98D45B5A3F6AAC71CC1F5D2">
    <w:name w:val="236FAA8EA98D45B5A3F6AAC71CC1F5D2"/>
  </w:style>
  <w:style w:type="paragraph" w:customStyle="1" w:styleId="9B75A61105B149A2BB253B3E33845962">
    <w:name w:val="9B75A61105B149A2BB253B3E33845962"/>
  </w:style>
  <w:style w:type="paragraph" w:customStyle="1" w:styleId="13BD53DC69D446D6BAE00983299BE890">
    <w:name w:val="13BD53DC69D446D6BAE00983299BE890"/>
  </w:style>
  <w:style w:type="paragraph" w:customStyle="1" w:styleId="3571F460BB894EECADEDBD5EF10E38C4">
    <w:name w:val="3571F460BB894EECADEDBD5EF10E38C4"/>
  </w:style>
  <w:style w:type="paragraph" w:customStyle="1" w:styleId="4F891AC10E3744B69B9A1060BBE903E0">
    <w:name w:val="4F891AC10E3744B69B9A1060BBE903E0"/>
  </w:style>
  <w:style w:type="paragraph" w:customStyle="1" w:styleId="01FD3F1C1CDA490890C83186E5AC3D65">
    <w:name w:val="01FD3F1C1CDA490890C83186E5AC3D65"/>
  </w:style>
  <w:style w:type="paragraph" w:customStyle="1" w:styleId="16221C0445E04F679533FBD8284F0CC1">
    <w:name w:val="16221C0445E04F679533FBD8284F0CC1"/>
  </w:style>
  <w:style w:type="paragraph" w:customStyle="1" w:styleId="2CC26DBB90534052A771522C2D53083E">
    <w:name w:val="2CC26DBB90534052A771522C2D53083E"/>
  </w:style>
  <w:style w:type="paragraph" w:customStyle="1" w:styleId="CB639D4B6D294ECF9931BD1E50A67992">
    <w:name w:val="CB639D4B6D294ECF9931BD1E50A67992"/>
  </w:style>
  <w:style w:type="paragraph" w:customStyle="1" w:styleId="F4A06CC4B5BB4FF98228F698E3C0D447">
    <w:name w:val="F4A06CC4B5BB4FF98228F698E3C0D447"/>
  </w:style>
  <w:style w:type="paragraph" w:customStyle="1" w:styleId="E4CC67CE0D3E48FCB3FEB09F6B26FBF2">
    <w:name w:val="E4CC67CE0D3E48FCB3FEB09F6B26FBF2"/>
  </w:style>
  <w:style w:type="paragraph" w:customStyle="1" w:styleId="3BA1AFCC00014500A5C2874FDE1ED43B">
    <w:name w:val="3BA1AFCC00014500A5C2874FDE1ED43B"/>
  </w:style>
  <w:style w:type="paragraph" w:customStyle="1" w:styleId="414EE7D0D2CD4C8E8F8295134F79B2BB">
    <w:name w:val="414EE7D0D2CD4C8E8F8295134F79B2BB"/>
  </w:style>
  <w:style w:type="paragraph" w:customStyle="1" w:styleId="BC0527D53B1C41D385BA48E9AEB322D2">
    <w:name w:val="BC0527D53B1C41D385BA48E9AEB322D2"/>
  </w:style>
  <w:style w:type="paragraph" w:customStyle="1" w:styleId="B786BB75E5324B539A274A8F543875F6">
    <w:name w:val="B786BB75E5324B539A274A8F543875F6"/>
  </w:style>
  <w:style w:type="paragraph" w:customStyle="1" w:styleId="488859CA4CF540B0B264913D97BBD8C3">
    <w:name w:val="488859CA4CF540B0B264913D97BBD8C3"/>
  </w:style>
  <w:style w:type="paragraph" w:customStyle="1" w:styleId="E7D5B033848F4388B02EC5ACCCFFA30C">
    <w:name w:val="E7D5B033848F4388B02EC5ACCCFFA30C"/>
  </w:style>
  <w:style w:type="paragraph" w:customStyle="1" w:styleId="7C075E8FF90B43A98907F307485A8831">
    <w:name w:val="7C075E8FF90B43A98907F307485A8831"/>
  </w:style>
  <w:style w:type="paragraph" w:customStyle="1" w:styleId="32541A0DAF0C4986824F749D99205CA2">
    <w:name w:val="32541A0DAF0C4986824F749D99205CA2"/>
  </w:style>
  <w:style w:type="paragraph" w:customStyle="1" w:styleId="2C908D0EF2744FC48BF67784031F5C71">
    <w:name w:val="2C908D0EF2744FC48BF67784031F5C71"/>
  </w:style>
  <w:style w:type="paragraph" w:customStyle="1" w:styleId="0AA0C079F3CE47118BEEED9582E4AC83">
    <w:name w:val="0AA0C079F3CE47118BEEED9582E4AC83"/>
  </w:style>
  <w:style w:type="paragraph" w:customStyle="1" w:styleId="0A29DD275A404642ABF55D4AC73703AF">
    <w:name w:val="0A29DD275A404642ABF55D4AC73703AF"/>
  </w:style>
  <w:style w:type="paragraph" w:customStyle="1" w:styleId="FB939675F0EA4E2F8D40ECC3F62A41FF">
    <w:name w:val="FB939675F0EA4E2F8D40ECC3F62A41FF"/>
  </w:style>
  <w:style w:type="paragraph" w:customStyle="1" w:styleId="C7A4DEDBD7AE445CB58DCBBF8D176E63">
    <w:name w:val="C7A4DEDBD7AE445CB58DCBBF8D176E63"/>
  </w:style>
  <w:style w:type="paragraph" w:customStyle="1" w:styleId="4B9706F449D146FE8CB8E21B08275737">
    <w:name w:val="4B9706F449D146FE8CB8E21B08275737"/>
  </w:style>
  <w:style w:type="paragraph" w:customStyle="1" w:styleId="E5771AA35B4147718F5F029B6A308B3E">
    <w:name w:val="E5771AA35B4147718F5F029B6A308B3E"/>
  </w:style>
  <w:style w:type="paragraph" w:customStyle="1" w:styleId="ADE93870E4FF4CDD947539F35CD7EFD5">
    <w:name w:val="ADE93870E4FF4CDD947539F35CD7EFD5"/>
  </w:style>
  <w:style w:type="paragraph" w:customStyle="1" w:styleId="5BA8CF8BCC3743ADAE10B8D70EADF5D1">
    <w:name w:val="5BA8CF8BCC3743ADAE10B8D70EADF5D1"/>
  </w:style>
  <w:style w:type="paragraph" w:customStyle="1" w:styleId="CE4C4FCF702C4836A3E29DBD72E58CB3">
    <w:name w:val="CE4C4FCF702C4836A3E29DBD72E58CB3"/>
  </w:style>
  <w:style w:type="paragraph" w:customStyle="1" w:styleId="0194528F25CB436FA0ADBCEF88CFE608">
    <w:name w:val="0194528F25CB436FA0ADBCEF88CFE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tf02807584_win32</Template>
  <TotalTime>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Harmson</dc:creator>
  <dc:description/>
  <cp:lastModifiedBy>Harmson, James (Student)</cp:lastModifiedBy>
  <cp:revision>1</cp:revision>
  <dcterms:created xsi:type="dcterms:W3CDTF">2021-07-09T12:38:00Z</dcterms:created>
  <dcterms:modified xsi:type="dcterms:W3CDTF">2021-07-09T12:40:00Z</dcterms:modified>
</cp:coreProperties>
</file>